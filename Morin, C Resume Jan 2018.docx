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DA19" w14:textId="14BE1EF2" w:rsidR="00D91ABD" w:rsidRPr="00E92DAD" w:rsidRDefault="00D91ABD" w:rsidP="00AD5068">
      <w:pPr>
        <w:pStyle w:val="Header"/>
        <w:jc w:val="center"/>
        <w:rPr>
          <w:b/>
          <w:bCs/>
          <w:sz w:val="48"/>
          <w:szCs w:val="48"/>
        </w:rPr>
      </w:pPr>
      <w:r w:rsidRPr="00E92DAD">
        <w:rPr>
          <w:b/>
          <w:bCs/>
          <w:sz w:val="48"/>
          <w:szCs w:val="48"/>
        </w:rPr>
        <w:t>C</w:t>
      </w:r>
      <w:r w:rsidR="00AD5068">
        <w:rPr>
          <w:b/>
          <w:bCs/>
          <w:sz w:val="48"/>
          <w:szCs w:val="48"/>
        </w:rPr>
        <w:t xml:space="preserve">ameron Morin </w:t>
      </w:r>
    </w:p>
    <w:p w14:paraId="7BDFDBC7" w14:textId="77777777" w:rsidR="00D91ABD" w:rsidRPr="00487604" w:rsidRDefault="00D91ABD" w:rsidP="00D91ABD">
      <w:pPr>
        <w:pStyle w:val="Header"/>
        <w:jc w:val="center"/>
        <w:rPr>
          <w:bCs/>
        </w:rPr>
      </w:pPr>
      <w:r w:rsidRPr="00487604">
        <w:rPr>
          <w:bCs/>
        </w:rPr>
        <w:t>7902 Calle Carrisa St</w:t>
      </w:r>
    </w:p>
    <w:p w14:paraId="55FF544F" w14:textId="77777777" w:rsidR="00D91ABD" w:rsidRPr="00487604" w:rsidRDefault="00D91ABD" w:rsidP="00D91ABD">
      <w:pPr>
        <w:pStyle w:val="Header"/>
        <w:jc w:val="center"/>
        <w:rPr>
          <w:bCs/>
        </w:rPr>
      </w:pPr>
      <w:r w:rsidRPr="00487604">
        <w:rPr>
          <w:bCs/>
        </w:rPr>
        <w:t>Highland, CA 92346</w:t>
      </w:r>
    </w:p>
    <w:p w14:paraId="3F522DA5" w14:textId="77777777" w:rsidR="00D91ABD" w:rsidRPr="00487604" w:rsidRDefault="00D91ABD" w:rsidP="00D91ABD">
      <w:pPr>
        <w:pStyle w:val="Header"/>
        <w:jc w:val="center"/>
        <w:rPr>
          <w:bCs/>
        </w:rPr>
      </w:pPr>
      <w:r w:rsidRPr="00487604">
        <w:rPr>
          <w:bCs/>
        </w:rPr>
        <w:t>909-362-1857</w:t>
      </w:r>
    </w:p>
    <w:p w14:paraId="437B90F5" w14:textId="62253FA4" w:rsidR="00D91ABD" w:rsidRPr="00AD5068" w:rsidRDefault="00CA5EDB" w:rsidP="00D91ABD">
      <w:pPr>
        <w:pStyle w:val="Header"/>
        <w:jc w:val="center"/>
        <w:rPr>
          <w:color w:val="000000" w:themeColor="text1"/>
        </w:rPr>
      </w:pPr>
      <w:hyperlink r:id="rId12" w:history="1">
        <w:r w:rsidR="00D91ABD" w:rsidRPr="00AD5068">
          <w:rPr>
            <w:rStyle w:val="Hyperlink"/>
            <w:color w:val="000000" w:themeColor="text1"/>
            <w:u w:val="none"/>
          </w:rPr>
          <w:t>morincam03@gmail.com</w:t>
        </w:r>
      </w:hyperlink>
    </w:p>
    <w:p w14:paraId="4A07536B" w14:textId="77777777" w:rsidR="00D91ABD" w:rsidRPr="00D91ABD" w:rsidRDefault="00D91ABD" w:rsidP="00D91ABD">
      <w:pPr>
        <w:pStyle w:val="Header"/>
        <w:jc w:val="center"/>
      </w:pPr>
    </w:p>
    <w:p w14:paraId="141A9F24" w14:textId="5BDE708E" w:rsidR="00AD5068" w:rsidRPr="00A6063D" w:rsidRDefault="006F4F57" w:rsidP="00A6063D">
      <w:pPr>
        <w:pStyle w:val="ResumeHeadings"/>
        <w:tabs>
          <w:tab w:val="center" w:pos="5220"/>
        </w:tabs>
        <w:spacing w:before="0" w:after="0"/>
        <w:rPr>
          <w:sz w:val="27"/>
          <w:szCs w:val="27"/>
        </w:rPr>
      </w:pPr>
      <w:r w:rsidRPr="00794A0B">
        <w:rPr>
          <w:sz w:val="27"/>
          <w:szCs w:val="27"/>
        </w:rPr>
        <w:t>Education</w:t>
      </w:r>
      <w:r w:rsidRPr="00794A0B">
        <w:rPr>
          <w:sz w:val="27"/>
          <w:szCs w:val="27"/>
        </w:rPr>
        <w:tab/>
      </w:r>
    </w:p>
    <w:p w14:paraId="5C2EEAA6" w14:textId="77777777" w:rsidR="006F4F57" w:rsidRPr="00794A0B" w:rsidRDefault="006F4F57" w:rsidP="006F4F57">
      <w:pPr>
        <w:pStyle w:val="BusinessNameDates"/>
        <w:rPr>
          <w:sz w:val="22"/>
          <w:szCs w:val="22"/>
        </w:rPr>
      </w:pPr>
      <w:r w:rsidRPr="00794A0B">
        <w:rPr>
          <w:sz w:val="22"/>
          <w:szCs w:val="22"/>
        </w:rPr>
        <w:t>University of California, Riverside – Riverside, CA</w:t>
      </w:r>
    </w:p>
    <w:p w14:paraId="0EECB8DA" w14:textId="6D727F91" w:rsidR="006F4F57" w:rsidRPr="00794A0B" w:rsidRDefault="006F4F57" w:rsidP="00AD5068">
      <w:pPr>
        <w:pStyle w:val="BusinessNameDates"/>
        <w:ind w:firstLine="720"/>
        <w:rPr>
          <w:sz w:val="22"/>
          <w:szCs w:val="22"/>
        </w:rPr>
      </w:pPr>
      <w:r w:rsidRPr="00794A0B">
        <w:rPr>
          <w:sz w:val="22"/>
          <w:szCs w:val="22"/>
        </w:rPr>
        <w:t>Undergraduate enrollment majoring in Computer Engineering</w:t>
      </w:r>
    </w:p>
    <w:p w14:paraId="1F1A8EA1" w14:textId="4F47E985" w:rsidR="009840F0" w:rsidRDefault="006F4F57" w:rsidP="009840F0">
      <w:pPr>
        <w:pStyle w:val="BusinessNameDates"/>
        <w:ind w:firstLine="720"/>
        <w:rPr>
          <w:sz w:val="22"/>
          <w:szCs w:val="22"/>
        </w:rPr>
      </w:pPr>
      <w:r w:rsidRPr="00794A0B">
        <w:rPr>
          <w:sz w:val="22"/>
          <w:szCs w:val="22"/>
        </w:rPr>
        <w:t>September 2016 to present</w:t>
      </w:r>
      <w:r w:rsidR="00063DF0" w:rsidRPr="00794A0B">
        <w:rPr>
          <w:sz w:val="22"/>
          <w:szCs w:val="22"/>
        </w:rPr>
        <w:t xml:space="preserve"> / Current GPA 3.33</w:t>
      </w:r>
      <w:bookmarkStart w:id="0" w:name="_GoBack"/>
      <w:bookmarkEnd w:id="0"/>
    </w:p>
    <w:p w14:paraId="4B939B15" w14:textId="77777777" w:rsidR="00AD5068" w:rsidRDefault="00AD5068" w:rsidP="00AD5068">
      <w:pPr>
        <w:pStyle w:val="BusinessNameDates"/>
        <w:rPr>
          <w:sz w:val="22"/>
          <w:szCs w:val="22"/>
        </w:rPr>
      </w:pPr>
    </w:p>
    <w:p w14:paraId="4621B77F" w14:textId="77777777" w:rsidR="00AD5068" w:rsidRDefault="00AD5068" w:rsidP="00AD5068">
      <w:pPr>
        <w:pStyle w:val="BusinessNameDates"/>
        <w:rPr>
          <w:sz w:val="22"/>
          <w:szCs w:val="22"/>
        </w:rPr>
      </w:pPr>
      <w:r w:rsidRPr="00794A0B">
        <w:rPr>
          <w:sz w:val="22"/>
          <w:szCs w:val="22"/>
        </w:rPr>
        <w:t>C</w:t>
      </w:r>
      <w:r>
        <w:rPr>
          <w:sz w:val="22"/>
          <w:szCs w:val="22"/>
        </w:rPr>
        <w:t xml:space="preserve">itrus Valley High School </w:t>
      </w:r>
      <w:r w:rsidRPr="00794A0B">
        <w:rPr>
          <w:sz w:val="22"/>
          <w:szCs w:val="22"/>
        </w:rPr>
        <w:t>– Redlands, CA</w:t>
      </w:r>
      <w:r>
        <w:rPr>
          <w:sz w:val="22"/>
          <w:szCs w:val="22"/>
        </w:rPr>
        <w:t xml:space="preserve"> </w:t>
      </w:r>
    </w:p>
    <w:p w14:paraId="78B15549" w14:textId="2FFCE645" w:rsidR="00AD5068" w:rsidRPr="00794A0B" w:rsidRDefault="00AD5068" w:rsidP="00AD5068">
      <w:pPr>
        <w:pStyle w:val="BusinessNameDates"/>
        <w:ind w:firstLine="720"/>
        <w:rPr>
          <w:sz w:val="22"/>
          <w:szCs w:val="22"/>
        </w:rPr>
      </w:pPr>
      <w:r w:rsidRPr="00794A0B">
        <w:rPr>
          <w:sz w:val="22"/>
          <w:szCs w:val="22"/>
        </w:rPr>
        <w:t>August 2012 to June 2016 / 4.0 GPA</w:t>
      </w:r>
    </w:p>
    <w:p w14:paraId="3172C79E" w14:textId="1B60C1FB" w:rsidR="00EE6D1F" w:rsidRDefault="00EE6D1F" w:rsidP="006F4F57">
      <w:pPr>
        <w:pStyle w:val="BusinessNameDates"/>
        <w:rPr>
          <w:sz w:val="18"/>
          <w:szCs w:val="18"/>
        </w:rPr>
      </w:pPr>
    </w:p>
    <w:p w14:paraId="5E935B80" w14:textId="77777777" w:rsidR="008618AD" w:rsidRDefault="008618AD" w:rsidP="006F4F57">
      <w:pPr>
        <w:pStyle w:val="BusinessNameDates"/>
        <w:rPr>
          <w:sz w:val="18"/>
          <w:szCs w:val="18"/>
        </w:rPr>
      </w:pPr>
    </w:p>
    <w:p w14:paraId="542AACC7" w14:textId="2868E9CF" w:rsidR="00EE6D1F" w:rsidRPr="00A6063D" w:rsidRDefault="00744385" w:rsidP="00A6063D">
      <w:pPr>
        <w:pStyle w:val="ResumeHeadings"/>
        <w:tabs>
          <w:tab w:val="center" w:pos="5220"/>
        </w:tabs>
        <w:spacing w:before="0" w:after="0"/>
        <w:rPr>
          <w:sz w:val="27"/>
          <w:szCs w:val="27"/>
        </w:rPr>
      </w:pPr>
      <w:r>
        <w:rPr>
          <w:sz w:val="27"/>
          <w:szCs w:val="27"/>
        </w:rPr>
        <w:t>Technical Knowledge</w:t>
      </w:r>
      <w:r w:rsidR="00EE6D1F" w:rsidRPr="00794A0B">
        <w:rPr>
          <w:sz w:val="27"/>
          <w:szCs w:val="27"/>
        </w:rPr>
        <w:tab/>
      </w:r>
    </w:p>
    <w:p w14:paraId="64825316" w14:textId="5ED35D71" w:rsidR="00285481" w:rsidRDefault="00285481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>Computer programming courses in C++ and LC3 machine language</w:t>
      </w:r>
    </w:p>
    <w:p w14:paraId="6C756157" w14:textId="487454FE" w:rsidR="008E4DBD" w:rsidRPr="008E4DBD" w:rsidRDefault="008E4DBD" w:rsidP="008E4DB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>Knowledge of bash commands and practice using the Ubuntu Linux OS</w:t>
      </w:r>
    </w:p>
    <w:p w14:paraId="339722D7" w14:textId="6B753167" w:rsidR="00285481" w:rsidRPr="000A5323" w:rsidRDefault="00285481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 xml:space="preserve">Computer programming with C++ </w:t>
      </w:r>
      <w:r w:rsidR="002C2B84" w:rsidRPr="000A5323">
        <w:rPr>
          <w:sz w:val="22"/>
          <w:szCs w:val="22"/>
        </w:rPr>
        <w:t>implementing and utilizing introductory data structures</w:t>
      </w:r>
    </w:p>
    <w:p w14:paraId="43DD6309" w14:textId="2B2CECFD" w:rsidR="00285481" w:rsidRDefault="00285481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>Mathematics courses in calculus using multiple variables</w:t>
      </w:r>
    </w:p>
    <w:p w14:paraId="3353D8A6" w14:textId="39A54253" w:rsidR="008E4DBD" w:rsidRPr="008E4DBD" w:rsidRDefault="008E4DBD" w:rsidP="008E4DB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>Understanding of binary, hexadecimal, and decimal number conversions</w:t>
      </w:r>
    </w:p>
    <w:p w14:paraId="51A8D891" w14:textId="5F2E5AD6" w:rsidR="00285481" w:rsidRPr="000A5323" w:rsidRDefault="00285481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>Discrete mathematics and structures</w:t>
      </w:r>
      <w:r w:rsidR="00341A6E" w:rsidRPr="000A5323">
        <w:rPr>
          <w:sz w:val="22"/>
          <w:szCs w:val="22"/>
        </w:rPr>
        <w:t xml:space="preserve"> courses regarding</w:t>
      </w:r>
      <w:r w:rsidR="00A16225" w:rsidRPr="000A5323">
        <w:rPr>
          <w:sz w:val="22"/>
          <w:szCs w:val="22"/>
        </w:rPr>
        <w:t xml:space="preserve"> concepts such as </w:t>
      </w:r>
      <w:proofErr w:type="spellStart"/>
      <w:r w:rsidRPr="000A5323">
        <w:rPr>
          <w:sz w:val="22"/>
          <w:szCs w:val="22"/>
        </w:rPr>
        <w:t>boolean</w:t>
      </w:r>
      <w:proofErr w:type="spellEnd"/>
      <w:r w:rsidRPr="000A5323">
        <w:rPr>
          <w:sz w:val="22"/>
          <w:szCs w:val="22"/>
        </w:rPr>
        <w:t xml:space="preserve"> logic, RSA encryption, graph analysis, recurrence equations, and runtime analysis</w:t>
      </w:r>
    </w:p>
    <w:p w14:paraId="785FF7DD" w14:textId="5F62A17B" w:rsidR="002B54B6" w:rsidRDefault="002B54B6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>Introductory circuit analysis</w:t>
      </w:r>
      <w:r w:rsidR="00A16225" w:rsidRPr="000A5323">
        <w:rPr>
          <w:sz w:val="22"/>
          <w:szCs w:val="22"/>
        </w:rPr>
        <w:t xml:space="preserve"> course</w:t>
      </w:r>
      <w:r w:rsidRPr="000A5323">
        <w:rPr>
          <w:sz w:val="22"/>
          <w:szCs w:val="22"/>
        </w:rPr>
        <w:t xml:space="preserve"> and practice in a lab environment of constructing and analyzing circuitry</w:t>
      </w:r>
    </w:p>
    <w:p w14:paraId="7C4A2458" w14:textId="724C81AD" w:rsidR="008E4DBD" w:rsidRPr="008E4DBD" w:rsidRDefault="008E4DBD" w:rsidP="008E4DB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Use of</w:t>
      </w:r>
      <w:r w:rsidRPr="00794A0B">
        <w:rPr>
          <w:sz w:val="22"/>
          <w:szCs w:val="22"/>
        </w:rPr>
        <w:t xml:space="preserve"> digital multimeters, DC voltage supply, and function generators</w:t>
      </w:r>
      <w:r>
        <w:rPr>
          <w:sz w:val="22"/>
          <w:szCs w:val="22"/>
        </w:rPr>
        <w:t xml:space="preserve"> in a lab environment</w:t>
      </w:r>
    </w:p>
    <w:p w14:paraId="3D7A0A50" w14:textId="7A59D783" w:rsidR="00481090" w:rsidRPr="000A5323" w:rsidRDefault="00481090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>Introductory physics courses covering kinematics, fluids, electricity, and magnetism</w:t>
      </w:r>
      <w:r w:rsidR="00A16225" w:rsidRPr="000A5323">
        <w:rPr>
          <w:sz w:val="22"/>
          <w:szCs w:val="22"/>
        </w:rPr>
        <w:t xml:space="preserve"> principles</w:t>
      </w:r>
    </w:p>
    <w:p w14:paraId="63ADA7E3" w14:textId="30125FB3" w:rsidR="000D0CF9" w:rsidRDefault="000D0CF9" w:rsidP="00285481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0A5323">
        <w:rPr>
          <w:sz w:val="22"/>
          <w:szCs w:val="22"/>
        </w:rPr>
        <w:t>Participation in a National Collegiate Cyber Defense Competition</w:t>
      </w:r>
    </w:p>
    <w:p w14:paraId="1E374D5B" w14:textId="77777777" w:rsidR="00A6063D" w:rsidRDefault="00A6063D" w:rsidP="00A6063D">
      <w:pPr>
        <w:pStyle w:val="BusinessNameDates"/>
        <w:rPr>
          <w:sz w:val="22"/>
          <w:szCs w:val="22"/>
        </w:rPr>
      </w:pPr>
    </w:p>
    <w:p w14:paraId="562A213B" w14:textId="77777777" w:rsidR="008618AD" w:rsidRDefault="008618AD" w:rsidP="00A6063D">
      <w:pPr>
        <w:pStyle w:val="BusinessNameDates"/>
        <w:rPr>
          <w:sz w:val="22"/>
          <w:szCs w:val="22"/>
        </w:rPr>
      </w:pPr>
    </w:p>
    <w:p w14:paraId="5FF6E732" w14:textId="77777777" w:rsidR="00A6063D" w:rsidRPr="00794A0B" w:rsidRDefault="00A6063D" w:rsidP="00A6063D">
      <w:pPr>
        <w:pStyle w:val="ResumeHeadings"/>
        <w:tabs>
          <w:tab w:val="center" w:pos="5220"/>
        </w:tabs>
        <w:spacing w:before="0" w:after="0"/>
        <w:rPr>
          <w:sz w:val="27"/>
          <w:szCs w:val="27"/>
        </w:rPr>
      </w:pPr>
      <w:r w:rsidRPr="00794A0B">
        <w:rPr>
          <w:sz w:val="27"/>
          <w:szCs w:val="27"/>
        </w:rPr>
        <w:t>Professional Skills</w:t>
      </w:r>
      <w:r w:rsidRPr="00794A0B">
        <w:rPr>
          <w:sz w:val="27"/>
          <w:szCs w:val="27"/>
        </w:rPr>
        <w:tab/>
      </w:r>
    </w:p>
    <w:p w14:paraId="1E1044F4" w14:textId="77777777" w:rsidR="00A6063D" w:rsidRDefault="00A6063D" w:rsidP="00A6063D">
      <w:pPr>
        <w:pStyle w:val="BusinessNameDates"/>
        <w:ind w:left="720"/>
        <w:rPr>
          <w:sz w:val="18"/>
          <w:szCs w:val="18"/>
        </w:rPr>
      </w:pPr>
    </w:p>
    <w:p w14:paraId="71320BAC" w14:textId="77777777" w:rsidR="00A6063D" w:rsidRPr="00794A0B" w:rsidRDefault="00A6063D" w:rsidP="00A6063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 xml:space="preserve">Possess strong customer service and communication skills </w:t>
      </w:r>
    </w:p>
    <w:p w14:paraId="27F6A6D1" w14:textId="77777777" w:rsidR="00A6063D" w:rsidRPr="00794A0B" w:rsidRDefault="00A6063D" w:rsidP="00A6063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>Ability to multitask in order to complete tasks assigned in a timely manner</w:t>
      </w:r>
    </w:p>
    <w:p w14:paraId="3C6A77F8" w14:textId="77777777" w:rsidR="00A6063D" w:rsidRPr="00794A0B" w:rsidRDefault="00A6063D" w:rsidP="00A6063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 xml:space="preserve">Demonstrate strong ability to work effectively in a team environment </w:t>
      </w:r>
    </w:p>
    <w:p w14:paraId="5B8928FA" w14:textId="77777777" w:rsidR="00A6063D" w:rsidRPr="00794A0B" w:rsidRDefault="00A6063D" w:rsidP="00A6063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>Exemplify outstanding work ethic and punctuality</w:t>
      </w:r>
    </w:p>
    <w:p w14:paraId="37F5EE64" w14:textId="77777777" w:rsidR="00A6063D" w:rsidRPr="00794A0B" w:rsidRDefault="00A6063D" w:rsidP="00A6063D">
      <w:pPr>
        <w:pStyle w:val="BusinessNameDates"/>
        <w:numPr>
          <w:ilvl w:val="0"/>
          <w:numId w:val="35"/>
        </w:numPr>
        <w:rPr>
          <w:sz w:val="22"/>
          <w:szCs w:val="22"/>
        </w:rPr>
      </w:pPr>
      <w:r w:rsidRPr="00794A0B">
        <w:rPr>
          <w:sz w:val="22"/>
          <w:szCs w:val="22"/>
        </w:rPr>
        <w:t>Exceptional problem-solving and collaboration skills</w:t>
      </w:r>
    </w:p>
    <w:p w14:paraId="70C7378F" w14:textId="77777777" w:rsidR="00A6063D" w:rsidRPr="00794A0B" w:rsidRDefault="00A6063D" w:rsidP="00A6063D">
      <w:pPr>
        <w:pStyle w:val="BusinessNameDates"/>
        <w:numPr>
          <w:ilvl w:val="0"/>
          <w:numId w:val="35"/>
        </w:numPr>
        <w:rPr>
          <w:rFonts w:eastAsia="MS Mincho"/>
          <w:sz w:val="22"/>
          <w:szCs w:val="22"/>
        </w:rPr>
      </w:pPr>
      <w:r w:rsidRPr="00794A0B">
        <w:rPr>
          <w:sz w:val="22"/>
          <w:szCs w:val="22"/>
        </w:rPr>
        <w:t>Utilize strong leadership skills as needed in group events</w:t>
      </w:r>
    </w:p>
    <w:p w14:paraId="4A9F651D" w14:textId="77777777" w:rsidR="00A6063D" w:rsidRDefault="00A6063D" w:rsidP="00A6063D">
      <w:pPr>
        <w:pStyle w:val="BusinessNameDates"/>
        <w:rPr>
          <w:sz w:val="22"/>
          <w:szCs w:val="22"/>
        </w:rPr>
      </w:pPr>
    </w:p>
    <w:p w14:paraId="2949A535" w14:textId="77777777" w:rsidR="008618AD" w:rsidRPr="000A5323" w:rsidRDefault="008618AD" w:rsidP="00A6063D">
      <w:pPr>
        <w:pStyle w:val="BusinessNameDates"/>
        <w:rPr>
          <w:sz w:val="22"/>
          <w:szCs w:val="22"/>
        </w:rPr>
      </w:pPr>
    </w:p>
    <w:p w14:paraId="062F296D" w14:textId="77777777" w:rsidR="00A6063D" w:rsidRPr="00794A0B" w:rsidRDefault="00A6063D" w:rsidP="00A6063D">
      <w:pPr>
        <w:pStyle w:val="ResumeHeadings"/>
        <w:spacing w:before="0" w:after="0"/>
        <w:rPr>
          <w:sz w:val="27"/>
          <w:szCs w:val="27"/>
        </w:rPr>
      </w:pPr>
      <w:r w:rsidRPr="00794A0B">
        <w:rPr>
          <w:sz w:val="27"/>
          <w:szCs w:val="27"/>
        </w:rPr>
        <w:t>Achievements</w:t>
      </w:r>
    </w:p>
    <w:p w14:paraId="5A54EB3A" w14:textId="77777777" w:rsidR="00A6063D" w:rsidRDefault="00A6063D" w:rsidP="00A6063D">
      <w:pPr>
        <w:pStyle w:val="Overviewbullets"/>
        <w:numPr>
          <w:ilvl w:val="0"/>
          <w:numId w:val="0"/>
        </w:numPr>
        <w:spacing w:before="0" w:after="0"/>
        <w:ind w:left="720"/>
        <w:rPr>
          <w:rFonts w:eastAsia="MS Mincho"/>
          <w:sz w:val="18"/>
          <w:szCs w:val="18"/>
        </w:rPr>
      </w:pPr>
    </w:p>
    <w:p w14:paraId="06D0E57E" w14:textId="77777777" w:rsidR="00A6063D" w:rsidRPr="00794A0B" w:rsidRDefault="00A6063D" w:rsidP="00A6063D">
      <w:pPr>
        <w:pStyle w:val="Overviewbullets"/>
        <w:numPr>
          <w:ilvl w:val="0"/>
          <w:numId w:val="38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>Recognized by the National Honor Society for three straight years</w:t>
      </w:r>
    </w:p>
    <w:p w14:paraId="1700C8F3" w14:textId="77777777" w:rsidR="00A6063D" w:rsidRPr="00794A0B" w:rsidRDefault="00A6063D" w:rsidP="00A6063D">
      <w:pPr>
        <w:pStyle w:val="Overviewbullets"/>
        <w:numPr>
          <w:ilvl w:val="0"/>
          <w:numId w:val="38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>Awarded Certificate of Excellence by the Optimist Club of Redlands</w:t>
      </w:r>
    </w:p>
    <w:p w14:paraId="1429D245" w14:textId="77777777" w:rsidR="00A6063D" w:rsidRPr="00794A0B" w:rsidRDefault="00A6063D" w:rsidP="00A6063D">
      <w:pPr>
        <w:pStyle w:val="Overviewbullets"/>
        <w:numPr>
          <w:ilvl w:val="0"/>
          <w:numId w:val="38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>Attained the Life Membership Highest Honor award by the California Scholarship Federation</w:t>
      </w:r>
    </w:p>
    <w:p w14:paraId="23745931" w14:textId="77777777" w:rsidR="00A6063D" w:rsidRDefault="00A6063D" w:rsidP="00A6063D">
      <w:pPr>
        <w:pStyle w:val="Overviewbullets"/>
        <w:numPr>
          <w:ilvl w:val="0"/>
          <w:numId w:val="38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>President of the CV Axle Automotive Club at Citrus Valley High School for the year of 2013</w:t>
      </w:r>
    </w:p>
    <w:p w14:paraId="688BE6E2" w14:textId="77777777" w:rsidR="00A6063D" w:rsidRDefault="00A6063D" w:rsidP="006F4F57">
      <w:pPr>
        <w:pStyle w:val="BusinessNameDates"/>
        <w:rPr>
          <w:sz w:val="18"/>
          <w:szCs w:val="18"/>
        </w:rPr>
      </w:pPr>
    </w:p>
    <w:p w14:paraId="5EDFD9C5" w14:textId="77777777" w:rsidR="00A6063D" w:rsidRPr="00A6063D" w:rsidRDefault="00A6063D" w:rsidP="00A6063D">
      <w:pPr>
        <w:pStyle w:val="Header"/>
        <w:jc w:val="center"/>
        <w:rPr>
          <w:b/>
          <w:bCs/>
          <w:color w:val="595959" w:themeColor="text1" w:themeTint="A6"/>
          <w:sz w:val="48"/>
          <w:szCs w:val="48"/>
        </w:rPr>
      </w:pPr>
      <w:r w:rsidRPr="00A6063D">
        <w:rPr>
          <w:b/>
          <w:bCs/>
          <w:color w:val="595959" w:themeColor="text1" w:themeTint="A6"/>
          <w:sz w:val="48"/>
          <w:szCs w:val="48"/>
        </w:rPr>
        <w:lastRenderedPageBreak/>
        <w:t xml:space="preserve">Cameron Morin </w:t>
      </w:r>
    </w:p>
    <w:p w14:paraId="2497E994" w14:textId="77777777" w:rsidR="00A6063D" w:rsidRDefault="00A6063D" w:rsidP="006F4F57">
      <w:pPr>
        <w:pStyle w:val="BusinessNameDates"/>
        <w:rPr>
          <w:sz w:val="18"/>
          <w:szCs w:val="18"/>
        </w:rPr>
      </w:pPr>
    </w:p>
    <w:p w14:paraId="72E88FC1" w14:textId="77777777" w:rsidR="00A6063D" w:rsidRDefault="00A6063D" w:rsidP="006F4F57">
      <w:pPr>
        <w:pStyle w:val="BusinessNameDates"/>
        <w:rPr>
          <w:sz w:val="18"/>
          <w:szCs w:val="18"/>
        </w:rPr>
      </w:pPr>
    </w:p>
    <w:p w14:paraId="2E80A387" w14:textId="77777777" w:rsidR="00097B8E" w:rsidRDefault="00097B8E" w:rsidP="006F4F57">
      <w:pPr>
        <w:pStyle w:val="BusinessNameDates"/>
        <w:rPr>
          <w:sz w:val="18"/>
          <w:szCs w:val="18"/>
        </w:rPr>
      </w:pPr>
    </w:p>
    <w:p w14:paraId="5445A5BC" w14:textId="761F4361" w:rsidR="00036658" w:rsidRPr="00A6063D" w:rsidRDefault="00036658" w:rsidP="00A6063D">
      <w:pPr>
        <w:pStyle w:val="ResumeHeadings"/>
        <w:tabs>
          <w:tab w:val="center" w:pos="5220"/>
        </w:tabs>
        <w:spacing w:before="0" w:after="0"/>
        <w:rPr>
          <w:sz w:val="27"/>
          <w:szCs w:val="27"/>
        </w:rPr>
      </w:pPr>
      <w:r w:rsidRPr="00794A0B">
        <w:rPr>
          <w:sz w:val="27"/>
          <w:szCs w:val="27"/>
        </w:rPr>
        <w:t>Work Experience</w:t>
      </w:r>
      <w:r w:rsidRPr="00794A0B">
        <w:rPr>
          <w:sz w:val="27"/>
          <w:szCs w:val="27"/>
        </w:rPr>
        <w:tab/>
      </w:r>
    </w:p>
    <w:p w14:paraId="0EF3F75D" w14:textId="77777777" w:rsidR="00036658" w:rsidRPr="00014E6B" w:rsidRDefault="00036658" w:rsidP="00036658">
      <w:pPr>
        <w:pStyle w:val="BusinessNameDates"/>
        <w:rPr>
          <w:rFonts w:eastAsia="MS Mincho"/>
          <w:b/>
          <w:i/>
          <w:sz w:val="21"/>
          <w:szCs w:val="21"/>
          <w:u w:val="single"/>
        </w:rPr>
      </w:pPr>
      <w:r w:rsidRPr="00014E6B">
        <w:rPr>
          <w:rFonts w:eastAsia="MS Mincho"/>
          <w:b/>
          <w:i/>
          <w:sz w:val="21"/>
          <w:szCs w:val="21"/>
          <w:u w:val="single"/>
        </w:rPr>
        <w:t>Lifeguard</w:t>
      </w:r>
    </w:p>
    <w:p w14:paraId="40656B00" w14:textId="77777777" w:rsidR="00036658" w:rsidRPr="00014E6B" w:rsidRDefault="00036658" w:rsidP="00036658">
      <w:pPr>
        <w:pStyle w:val="BusinessNameDates"/>
        <w:rPr>
          <w:rFonts w:eastAsia="MS Mincho"/>
          <w:b/>
          <w:sz w:val="21"/>
          <w:szCs w:val="21"/>
        </w:rPr>
      </w:pPr>
      <w:proofErr w:type="spellStart"/>
      <w:r w:rsidRPr="00014E6B">
        <w:rPr>
          <w:rFonts w:eastAsia="MS Mincho"/>
          <w:b/>
          <w:sz w:val="21"/>
          <w:szCs w:val="21"/>
        </w:rPr>
        <w:t>Drayson</w:t>
      </w:r>
      <w:proofErr w:type="spellEnd"/>
      <w:r w:rsidRPr="00014E6B">
        <w:rPr>
          <w:rFonts w:eastAsia="MS Mincho"/>
          <w:b/>
          <w:sz w:val="21"/>
          <w:szCs w:val="21"/>
        </w:rPr>
        <w:t xml:space="preserve"> Center Aquatics June 2016 – present </w:t>
      </w:r>
    </w:p>
    <w:p w14:paraId="0DC6AC08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Responsible for overseeing the safety of all patrons in attendance at the recreational facility</w:t>
      </w:r>
    </w:p>
    <w:p w14:paraId="19C257E5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Trained to provide first-aid to any patron in need of assistance</w:t>
      </w:r>
    </w:p>
    <w:p w14:paraId="4FB2AD61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Continuously scan the pool and surrounding areas for potential hazards and patrons requiring assistance</w:t>
      </w:r>
    </w:p>
    <w:p w14:paraId="14B23D21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Provide exceptional customer service to patrons with inquiries or concerns</w:t>
      </w:r>
    </w:p>
    <w:p w14:paraId="14DFDB21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Provide swimming lessons to various age groups with different levels of comprehension</w:t>
      </w:r>
    </w:p>
    <w:p w14:paraId="1F406AD5" w14:textId="77777777" w:rsidR="00036658" w:rsidRPr="00014E6B" w:rsidRDefault="00036658" w:rsidP="00036658">
      <w:pPr>
        <w:pStyle w:val="Overviewbullets"/>
        <w:numPr>
          <w:ilvl w:val="0"/>
          <w:numId w:val="0"/>
        </w:numPr>
        <w:spacing w:before="0" w:after="0"/>
        <w:rPr>
          <w:rFonts w:eastAsia="MS Mincho"/>
          <w:sz w:val="21"/>
          <w:szCs w:val="21"/>
        </w:rPr>
      </w:pPr>
    </w:p>
    <w:p w14:paraId="054F2E58" w14:textId="77777777" w:rsidR="00036658" w:rsidRPr="00014E6B" w:rsidRDefault="00036658" w:rsidP="00036658">
      <w:pPr>
        <w:pStyle w:val="BusinessNameDates"/>
        <w:rPr>
          <w:rFonts w:eastAsia="MS Mincho"/>
          <w:b/>
          <w:i/>
          <w:sz w:val="21"/>
          <w:szCs w:val="21"/>
          <w:u w:val="single"/>
        </w:rPr>
      </w:pPr>
      <w:r w:rsidRPr="00014E6B">
        <w:rPr>
          <w:rFonts w:eastAsia="MS Mincho"/>
          <w:b/>
          <w:i/>
          <w:sz w:val="21"/>
          <w:szCs w:val="21"/>
          <w:u w:val="single"/>
        </w:rPr>
        <w:t>Lifeguard</w:t>
      </w:r>
    </w:p>
    <w:p w14:paraId="49B1ABF4" w14:textId="77777777" w:rsidR="00036658" w:rsidRPr="00014E6B" w:rsidRDefault="00036658" w:rsidP="00036658">
      <w:pPr>
        <w:pStyle w:val="BusinessNameDates"/>
        <w:rPr>
          <w:rFonts w:eastAsia="MS Mincho"/>
          <w:b/>
          <w:sz w:val="21"/>
          <w:szCs w:val="21"/>
        </w:rPr>
      </w:pPr>
      <w:r w:rsidRPr="00014E6B">
        <w:rPr>
          <w:rFonts w:eastAsia="MS Mincho"/>
          <w:b/>
          <w:sz w:val="21"/>
          <w:szCs w:val="21"/>
        </w:rPr>
        <w:t xml:space="preserve">UC Riverside Student Recreation Center October 2016 – present </w:t>
      </w:r>
    </w:p>
    <w:p w14:paraId="401E7C25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Oversee the safety of all patrons in attendance at the recreational facility</w:t>
      </w:r>
    </w:p>
    <w:p w14:paraId="6C8D5C5F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Provide first-aid to any visiting member of the facility</w:t>
      </w:r>
    </w:p>
    <w:p w14:paraId="061DACEA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Responsible for following procedures for opening and closing the facility</w:t>
      </w:r>
    </w:p>
    <w:p w14:paraId="3B7F3EFC" w14:textId="77777777" w:rsidR="00036658" w:rsidRPr="00097B8E" w:rsidRDefault="00036658" w:rsidP="00036658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Member of the Leadership Team July 2017 - present</w:t>
      </w:r>
    </w:p>
    <w:p w14:paraId="1BA0294F" w14:textId="77777777" w:rsidR="00036658" w:rsidRPr="00014E6B" w:rsidRDefault="00036658" w:rsidP="00036658">
      <w:pPr>
        <w:pStyle w:val="Overviewbullets"/>
        <w:numPr>
          <w:ilvl w:val="0"/>
          <w:numId w:val="0"/>
        </w:numPr>
        <w:spacing w:before="0" w:after="0"/>
        <w:ind w:left="720"/>
        <w:rPr>
          <w:rFonts w:eastAsia="MS Mincho"/>
          <w:sz w:val="21"/>
          <w:szCs w:val="21"/>
        </w:rPr>
      </w:pPr>
    </w:p>
    <w:p w14:paraId="6A5D746B" w14:textId="77777777" w:rsidR="00036658" w:rsidRPr="00014E6B" w:rsidRDefault="00036658" w:rsidP="00036658">
      <w:pPr>
        <w:pStyle w:val="BusinessNameDates"/>
        <w:rPr>
          <w:rFonts w:eastAsia="MS Mincho"/>
          <w:b/>
          <w:i/>
          <w:sz w:val="21"/>
          <w:szCs w:val="21"/>
          <w:u w:val="single"/>
        </w:rPr>
      </w:pPr>
      <w:r w:rsidRPr="00014E6B">
        <w:rPr>
          <w:rFonts w:eastAsia="MS Mincho"/>
          <w:b/>
          <w:i/>
          <w:sz w:val="21"/>
          <w:szCs w:val="21"/>
          <w:u w:val="single"/>
        </w:rPr>
        <w:t>Flooring Specialist</w:t>
      </w:r>
    </w:p>
    <w:p w14:paraId="1E4819F8" w14:textId="77777777" w:rsidR="00036658" w:rsidRPr="00014E6B" w:rsidRDefault="00036658" w:rsidP="00036658">
      <w:pPr>
        <w:pStyle w:val="BusinessNameDates"/>
        <w:rPr>
          <w:rFonts w:eastAsia="MS Mincho"/>
          <w:b/>
          <w:sz w:val="21"/>
          <w:szCs w:val="21"/>
        </w:rPr>
      </w:pPr>
      <w:r w:rsidRPr="00014E6B">
        <w:rPr>
          <w:rFonts w:eastAsia="MS Mincho"/>
          <w:b/>
          <w:sz w:val="21"/>
          <w:szCs w:val="21"/>
        </w:rPr>
        <w:t xml:space="preserve">Lakes Custom Flooring June 2015 – July 2015  </w:t>
      </w:r>
    </w:p>
    <w:p w14:paraId="4F19048D" w14:textId="77777777" w:rsidR="00036658" w:rsidRPr="00097B8E" w:rsidRDefault="00036658" w:rsidP="00036658">
      <w:pPr>
        <w:pStyle w:val="Overviewbullets"/>
        <w:numPr>
          <w:ilvl w:val="0"/>
          <w:numId w:val="37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Applied new flooring in both commercial and residential buildings</w:t>
      </w:r>
    </w:p>
    <w:p w14:paraId="0DD07DAD" w14:textId="133FF1BA" w:rsidR="00036658" w:rsidRPr="00097B8E" w:rsidRDefault="00036658" w:rsidP="00036658">
      <w:pPr>
        <w:pStyle w:val="Overviewbullets"/>
        <w:numPr>
          <w:ilvl w:val="0"/>
          <w:numId w:val="37"/>
        </w:numPr>
        <w:spacing w:before="0" w:after="0"/>
        <w:rPr>
          <w:rFonts w:eastAsia="MS Mincho"/>
          <w:sz w:val="22"/>
          <w:szCs w:val="22"/>
        </w:rPr>
      </w:pPr>
      <w:r w:rsidRPr="00097B8E">
        <w:rPr>
          <w:rFonts w:eastAsia="MS Mincho"/>
          <w:sz w:val="22"/>
          <w:szCs w:val="22"/>
        </w:rPr>
        <w:t>Assisted customers in person and over the phone with a variety of questions and concerns</w:t>
      </w:r>
    </w:p>
    <w:p w14:paraId="17292811" w14:textId="2D0EEFFC" w:rsidR="00036658" w:rsidRDefault="00036658" w:rsidP="00036658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sz w:val="18"/>
          <w:szCs w:val="18"/>
        </w:rPr>
      </w:pPr>
    </w:p>
    <w:p w14:paraId="5337B1BE" w14:textId="77777777" w:rsidR="003607C0" w:rsidRPr="00D57B6B" w:rsidRDefault="003607C0" w:rsidP="00097B8E">
      <w:pPr>
        <w:pStyle w:val="BusinessNameDates"/>
        <w:rPr>
          <w:rFonts w:eastAsia="MS Mincho"/>
          <w:sz w:val="18"/>
          <w:szCs w:val="18"/>
        </w:rPr>
      </w:pPr>
    </w:p>
    <w:p w14:paraId="30D665C1" w14:textId="77777777" w:rsidR="00B90E61" w:rsidRPr="00794A0B" w:rsidRDefault="00B90E61" w:rsidP="00B90E61">
      <w:pPr>
        <w:pStyle w:val="ResumeHeadings"/>
        <w:spacing w:before="0" w:after="0"/>
        <w:rPr>
          <w:sz w:val="27"/>
          <w:szCs w:val="27"/>
        </w:rPr>
      </w:pPr>
      <w:r w:rsidRPr="00794A0B">
        <w:rPr>
          <w:sz w:val="27"/>
          <w:szCs w:val="27"/>
        </w:rPr>
        <w:t>Certifications</w:t>
      </w:r>
    </w:p>
    <w:p w14:paraId="2C0A6845" w14:textId="77777777" w:rsidR="00B90E61" w:rsidRDefault="00B90E61" w:rsidP="00B90E61">
      <w:pPr>
        <w:pStyle w:val="Overviewbullets"/>
        <w:numPr>
          <w:ilvl w:val="0"/>
          <w:numId w:val="0"/>
        </w:numPr>
        <w:spacing w:before="0" w:after="0"/>
        <w:ind w:left="720"/>
        <w:rPr>
          <w:rFonts w:eastAsia="MS Mincho"/>
          <w:sz w:val="18"/>
          <w:szCs w:val="18"/>
        </w:rPr>
      </w:pPr>
    </w:p>
    <w:p w14:paraId="264ED9AA" w14:textId="77777777" w:rsidR="00B90E61" w:rsidRPr="00794A0B" w:rsidRDefault="00B90E61" w:rsidP="00B90E61">
      <w:pPr>
        <w:pStyle w:val="Overviewbullets"/>
        <w:numPr>
          <w:ilvl w:val="0"/>
          <w:numId w:val="39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 xml:space="preserve">American Red Cross CPR Certification </w:t>
      </w:r>
    </w:p>
    <w:p w14:paraId="3A0103E2" w14:textId="77777777" w:rsidR="00B90E61" w:rsidRPr="00794A0B" w:rsidRDefault="00B90E61" w:rsidP="00B90E61">
      <w:pPr>
        <w:pStyle w:val="Overviewbullets"/>
        <w:numPr>
          <w:ilvl w:val="0"/>
          <w:numId w:val="39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 xml:space="preserve">American Red Cross First Aid Certification </w:t>
      </w:r>
    </w:p>
    <w:p w14:paraId="53FEC69F" w14:textId="77777777" w:rsidR="00B90E61" w:rsidRPr="00794A0B" w:rsidRDefault="00B90E61" w:rsidP="00B90E61">
      <w:pPr>
        <w:pStyle w:val="Overviewbullets"/>
        <w:numPr>
          <w:ilvl w:val="0"/>
          <w:numId w:val="39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 xml:space="preserve">American Red Cross Lifeguard Certification </w:t>
      </w:r>
    </w:p>
    <w:p w14:paraId="7016B393" w14:textId="31F40B3C" w:rsidR="00B90E61" w:rsidRPr="00794A0B" w:rsidRDefault="00B90E61" w:rsidP="00B90E61">
      <w:pPr>
        <w:pStyle w:val="Overviewbullets"/>
        <w:numPr>
          <w:ilvl w:val="0"/>
          <w:numId w:val="39"/>
        </w:numPr>
        <w:spacing w:before="0" w:after="0"/>
        <w:rPr>
          <w:rFonts w:eastAsia="MS Mincho"/>
          <w:sz w:val="22"/>
          <w:szCs w:val="22"/>
        </w:rPr>
      </w:pPr>
      <w:r w:rsidRPr="00794A0B">
        <w:rPr>
          <w:rFonts w:eastAsia="MS Mincho"/>
          <w:sz w:val="22"/>
          <w:szCs w:val="22"/>
        </w:rPr>
        <w:t>American Red Cross Water Safety Instruction Certification</w:t>
      </w:r>
    </w:p>
    <w:p w14:paraId="75E5E406" w14:textId="77777777" w:rsidR="007D3985" w:rsidRPr="005573F8" w:rsidRDefault="007D3985" w:rsidP="00794A0B">
      <w:pPr>
        <w:pStyle w:val="Overviewbullets"/>
        <w:numPr>
          <w:ilvl w:val="0"/>
          <w:numId w:val="0"/>
        </w:numPr>
        <w:spacing w:before="0" w:after="0"/>
        <w:rPr>
          <w:rFonts w:eastAsia="MS Mincho"/>
          <w:sz w:val="18"/>
          <w:szCs w:val="18"/>
        </w:rPr>
      </w:pPr>
    </w:p>
    <w:p w14:paraId="0F69A661" w14:textId="77777777" w:rsidR="007D3985" w:rsidRPr="005573F8" w:rsidRDefault="007D3985" w:rsidP="007D3985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sz w:val="18"/>
          <w:szCs w:val="18"/>
        </w:rPr>
      </w:pPr>
    </w:p>
    <w:p w14:paraId="028CE06E" w14:textId="25D85CC3" w:rsidR="00A6063D" w:rsidRPr="00794A0B" w:rsidRDefault="00A6063D" w:rsidP="00A6063D">
      <w:pPr>
        <w:pStyle w:val="ResumeHeadings"/>
        <w:spacing w:before="0" w:after="0"/>
        <w:rPr>
          <w:sz w:val="27"/>
          <w:szCs w:val="27"/>
        </w:rPr>
      </w:pPr>
      <w:r w:rsidRPr="006A511B">
        <w:rPr>
          <w:sz w:val="27"/>
          <w:szCs w:val="27"/>
        </w:rPr>
        <w:t>Memberships</w:t>
      </w:r>
    </w:p>
    <w:p w14:paraId="718A7F06" w14:textId="715B46B4" w:rsidR="00A6063D" w:rsidRDefault="00A6063D" w:rsidP="002C0AA4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eastAsia="MS Mincho"/>
          <w:sz w:val="18"/>
          <w:szCs w:val="18"/>
        </w:rPr>
      </w:pPr>
    </w:p>
    <w:p w14:paraId="55B466EB" w14:textId="57B8A4D2" w:rsidR="002C0AA4" w:rsidRDefault="002C0AA4" w:rsidP="002C0AA4">
      <w:pPr>
        <w:pStyle w:val="Overviewbullets"/>
        <w:numPr>
          <w:ilvl w:val="0"/>
          <w:numId w:val="42"/>
        </w:numPr>
        <w:spacing w:before="0" w:after="0"/>
        <w:rPr>
          <w:rFonts w:eastAsia="MS Mincho"/>
          <w:sz w:val="22"/>
          <w:szCs w:val="22"/>
        </w:rPr>
      </w:pPr>
      <w:r w:rsidRPr="006A511B">
        <w:rPr>
          <w:rFonts w:eastAsia="MS Mincho"/>
          <w:sz w:val="22"/>
          <w:szCs w:val="22"/>
        </w:rPr>
        <w:t>Link Crew (2015-2016)</w:t>
      </w:r>
    </w:p>
    <w:p w14:paraId="6197EEAB" w14:textId="3F35DD2A" w:rsidR="00B10EFF" w:rsidRPr="006A511B" w:rsidRDefault="00E40483" w:rsidP="00B10EFF">
      <w:pPr>
        <w:pStyle w:val="Overviewbullets"/>
        <w:numPr>
          <w:ilvl w:val="0"/>
          <w:numId w:val="43"/>
        </w:numPr>
        <w:spacing w:before="0" w:after="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Helped a group of roughly ten high school freshmen make the transition from middle school to high school</w:t>
      </w:r>
    </w:p>
    <w:p w14:paraId="3573BE65" w14:textId="5577EE3F" w:rsidR="0078647B" w:rsidRPr="00B11E8F" w:rsidRDefault="002C0AA4" w:rsidP="00B11E8F">
      <w:pPr>
        <w:pStyle w:val="Overviewbullets"/>
        <w:numPr>
          <w:ilvl w:val="0"/>
          <w:numId w:val="42"/>
        </w:numPr>
        <w:spacing w:before="0" w:after="0"/>
        <w:rPr>
          <w:rFonts w:eastAsia="MS Mincho"/>
          <w:sz w:val="22"/>
          <w:szCs w:val="22"/>
        </w:rPr>
      </w:pPr>
      <w:r w:rsidRPr="006A511B">
        <w:rPr>
          <w:rFonts w:eastAsia="MS Mincho"/>
          <w:sz w:val="22"/>
          <w:szCs w:val="22"/>
        </w:rPr>
        <w:t>Association of Computing M</w:t>
      </w:r>
      <w:r w:rsidR="0078647B">
        <w:rPr>
          <w:rFonts w:eastAsia="MS Mincho"/>
          <w:sz w:val="22"/>
          <w:szCs w:val="22"/>
        </w:rPr>
        <w:t>achinery</w:t>
      </w:r>
      <w:r w:rsidRPr="006A511B">
        <w:rPr>
          <w:rFonts w:eastAsia="MS Mincho"/>
          <w:sz w:val="22"/>
          <w:szCs w:val="22"/>
        </w:rPr>
        <w:t xml:space="preserve"> (2017 – present)</w:t>
      </w:r>
    </w:p>
    <w:p w14:paraId="40F03C72" w14:textId="198111A2" w:rsidR="002C0AA4" w:rsidRPr="006A511B" w:rsidRDefault="002C0AA4" w:rsidP="002C0AA4">
      <w:pPr>
        <w:pStyle w:val="Overviewbullets"/>
        <w:numPr>
          <w:ilvl w:val="0"/>
          <w:numId w:val="42"/>
        </w:numPr>
        <w:spacing w:before="0" w:after="0"/>
        <w:rPr>
          <w:rFonts w:eastAsia="MS Mincho"/>
          <w:sz w:val="22"/>
          <w:szCs w:val="22"/>
        </w:rPr>
      </w:pPr>
      <w:proofErr w:type="spellStart"/>
      <w:r w:rsidRPr="006A511B">
        <w:rPr>
          <w:rFonts w:eastAsia="MS Mincho"/>
          <w:sz w:val="22"/>
          <w:szCs w:val="22"/>
        </w:rPr>
        <w:t>Cyber@UCR</w:t>
      </w:r>
      <w:proofErr w:type="spellEnd"/>
      <w:r w:rsidRPr="006A511B">
        <w:rPr>
          <w:rFonts w:eastAsia="MS Mincho"/>
          <w:sz w:val="22"/>
          <w:szCs w:val="22"/>
        </w:rPr>
        <w:t xml:space="preserve"> (2017 – present)</w:t>
      </w:r>
    </w:p>
    <w:p w14:paraId="06938FC7" w14:textId="496383B5" w:rsidR="00E77BE9" w:rsidRDefault="00E77BE9" w:rsidP="0079060C">
      <w:pPr>
        <w:pStyle w:val="BusinessNameDates"/>
        <w:rPr>
          <w:sz w:val="18"/>
          <w:szCs w:val="18"/>
        </w:rPr>
      </w:pPr>
    </w:p>
    <w:p w14:paraId="6D90F46E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6CFE1B11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6D727069" w14:textId="2FE3335C" w:rsidR="00777492" w:rsidRPr="00794A0B" w:rsidRDefault="00777492" w:rsidP="00777492">
      <w:pPr>
        <w:pStyle w:val="ResumeHeadings"/>
        <w:spacing w:before="0" w:after="0"/>
        <w:rPr>
          <w:sz w:val="27"/>
          <w:szCs w:val="27"/>
        </w:rPr>
      </w:pPr>
      <w:r>
        <w:rPr>
          <w:sz w:val="27"/>
          <w:szCs w:val="27"/>
        </w:rPr>
        <w:t>Community Outreach</w:t>
      </w:r>
    </w:p>
    <w:p w14:paraId="6B6145CC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48795B1C" w14:textId="77777777" w:rsidR="00777492" w:rsidRPr="003C3EA4" w:rsidRDefault="00777492" w:rsidP="00777492">
      <w:pPr>
        <w:pStyle w:val="Overviewbullets"/>
        <w:numPr>
          <w:ilvl w:val="0"/>
          <w:numId w:val="36"/>
        </w:numPr>
        <w:spacing w:before="0" w:after="0"/>
        <w:rPr>
          <w:rFonts w:eastAsia="MS Mincho"/>
          <w:sz w:val="22"/>
          <w:szCs w:val="22"/>
        </w:rPr>
      </w:pPr>
      <w:r w:rsidRPr="003C3EA4">
        <w:rPr>
          <w:rFonts w:eastAsia="MS Mincho"/>
          <w:sz w:val="22"/>
          <w:szCs w:val="22"/>
        </w:rPr>
        <w:t>Participated in a program dedicated to teaching children with disabilities in learning how to swim and be comfortable within a water environment</w:t>
      </w:r>
    </w:p>
    <w:p w14:paraId="72A92114" w14:textId="2D8CAD2A" w:rsidR="00777492" w:rsidRPr="002C0AA4" w:rsidRDefault="00777492" w:rsidP="002C0AA4">
      <w:pPr>
        <w:pStyle w:val="Overviewbullets"/>
        <w:numPr>
          <w:ilvl w:val="0"/>
          <w:numId w:val="0"/>
        </w:numPr>
        <w:spacing w:before="0" w:after="0"/>
        <w:ind w:left="360"/>
        <w:rPr>
          <w:rFonts w:eastAsia="MS Mincho"/>
          <w:sz w:val="22"/>
          <w:szCs w:val="22"/>
        </w:rPr>
      </w:pPr>
    </w:p>
    <w:p w14:paraId="0DBF8F3C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08E6A879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13D9DBDD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27D45FB7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1968AC53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5FA7B282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3F781492" w14:textId="77777777" w:rsidR="00A6063D" w:rsidRDefault="00A6063D" w:rsidP="0079060C">
      <w:pPr>
        <w:pStyle w:val="BusinessNameDates"/>
        <w:rPr>
          <w:sz w:val="18"/>
          <w:szCs w:val="18"/>
        </w:rPr>
      </w:pPr>
    </w:p>
    <w:p w14:paraId="69E12D3C" w14:textId="66F8F167" w:rsidR="00A6063D" w:rsidRPr="0079060C" w:rsidRDefault="00A6063D" w:rsidP="00A52C94">
      <w:pPr>
        <w:pStyle w:val="BusinessNameDates"/>
        <w:rPr>
          <w:sz w:val="18"/>
          <w:szCs w:val="18"/>
        </w:rPr>
      </w:pPr>
    </w:p>
    <w:sectPr w:rsidR="00A6063D" w:rsidRPr="0079060C" w:rsidSect="00794A0B">
      <w:footerReference w:type="even" r:id="rId13"/>
      <w:footerReference w:type="default" r:id="rId14"/>
      <w:pgSz w:w="12240" w:h="15840"/>
      <w:pgMar w:top="792" w:right="900" w:bottom="72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AF678" w14:textId="77777777" w:rsidR="00CA5EDB" w:rsidRPr="001601AA" w:rsidRDefault="00CA5EDB">
      <w:pPr>
        <w:rPr>
          <w:sz w:val="19"/>
          <w:szCs w:val="19"/>
        </w:rPr>
      </w:pPr>
      <w:r w:rsidRPr="001601AA">
        <w:rPr>
          <w:sz w:val="19"/>
          <w:szCs w:val="19"/>
        </w:rPr>
        <w:separator/>
      </w:r>
    </w:p>
  </w:endnote>
  <w:endnote w:type="continuationSeparator" w:id="0">
    <w:p w14:paraId="79203F55" w14:textId="77777777" w:rsidR="00CA5EDB" w:rsidRPr="001601AA" w:rsidRDefault="00CA5EDB">
      <w:pPr>
        <w:rPr>
          <w:sz w:val="19"/>
          <w:szCs w:val="19"/>
        </w:rPr>
      </w:pPr>
      <w:r w:rsidRPr="001601AA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8F258" w14:textId="77777777" w:rsidR="00A52C94" w:rsidRDefault="00A52C94" w:rsidP="00D032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A9452" w14:textId="77777777" w:rsidR="00A52C94" w:rsidRDefault="00A52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356BE" w14:textId="4036072B" w:rsidR="00A52C94" w:rsidRDefault="00A52C94" w:rsidP="00D032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0F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2</w:t>
    </w:r>
  </w:p>
  <w:p w14:paraId="19D86DA7" w14:textId="77777777" w:rsidR="00A52C94" w:rsidRDefault="00A52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82423" w14:textId="77777777" w:rsidR="00CA5EDB" w:rsidRPr="001601AA" w:rsidRDefault="00CA5EDB">
      <w:pPr>
        <w:rPr>
          <w:sz w:val="19"/>
          <w:szCs w:val="19"/>
        </w:rPr>
      </w:pPr>
      <w:r w:rsidRPr="001601AA">
        <w:rPr>
          <w:sz w:val="19"/>
          <w:szCs w:val="19"/>
        </w:rPr>
        <w:separator/>
      </w:r>
    </w:p>
  </w:footnote>
  <w:footnote w:type="continuationSeparator" w:id="0">
    <w:p w14:paraId="797677B6" w14:textId="77777777" w:rsidR="00CA5EDB" w:rsidRPr="001601AA" w:rsidRDefault="00CA5EDB">
      <w:pPr>
        <w:rPr>
          <w:sz w:val="19"/>
          <w:szCs w:val="19"/>
        </w:rPr>
      </w:pPr>
      <w:r w:rsidRPr="001601AA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6028E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4B5FFE"/>
    <w:multiLevelType w:val="hybridMultilevel"/>
    <w:tmpl w:val="DAA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8A0465"/>
    <w:multiLevelType w:val="hybridMultilevel"/>
    <w:tmpl w:val="77A0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31959"/>
    <w:multiLevelType w:val="hybridMultilevel"/>
    <w:tmpl w:val="2DD003FE"/>
    <w:lvl w:ilvl="0" w:tplc="469EB102">
      <w:numFmt w:val="bullet"/>
      <w:lvlText w:val="-"/>
      <w:lvlJc w:val="left"/>
      <w:pPr>
        <w:ind w:left="1080" w:hanging="360"/>
      </w:pPr>
      <w:rPr>
        <w:rFonts w:ascii="Verdana" w:eastAsia="MS Mincho" w:hAnsi="Verdan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2F53DC"/>
    <w:multiLevelType w:val="hybridMultilevel"/>
    <w:tmpl w:val="C5EA1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86079"/>
    <w:multiLevelType w:val="hybridMultilevel"/>
    <w:tmpl w:val="8D7EA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270BA"/>
    <w:multiLevelType w:val="hybridMultilevel"/>
    <w:tmpl w:val="A310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B4FF6"/>
    <w:multiLevelType w:val="hybridMultilevel"/>
    <w:tmpl w:val="C93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31121"/>
    <w:multiLevelType w:val="hybridMultilevel"/>
    <w:tmpl w:val="BD0A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75495"/>
    <w:multiLevelType w:val="hybridMultilevel"/>
    <w:tmpl w:val="62442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0FD9"/>
    <w:multiLevelType w:val="hybridMultilevel"/>
    <w:tmpl w:val="672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F741E"/>
    <w:multiLevelType w:val="hybridMultilevel"/>
    <w:tmpl w:val="0610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444D7"/>
    <w:multiLevelType w:val="hybridMultilevel"/>
    <w:tmpl w:val="452A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7657B"/>
    <w:multiLevelType w:val="hybridMultilevel"/>
    <w:tmpl w:val="EFD6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19"/>
  </w:num>
  <w:num w:numId="4">
    <w:abstractNumId w:val="24"/>
  </w:num>
  <w:num w:numId="5">
    <w:abstractNumId w:val="38"/>
  </w:num>
  <w:num w:numId="6">
    <w:abstractNumId w:val="13"/>
  </w:num>
  <w:num w:numId="7">
    <w:abstractNumId w:val="22"/>
  </w:num>
  <w:num w:numId="8">
    <w:abstractNumId w:val="17"/>
  </w:num>
  <w:num w:numId="9">
    <w:abstractNumId w:val="18"/>
  </w:num>
  <w:num w:numId="10">
    <w:abstractNumId w:val="35"/>
  </w:num>
  <w:num w:numId="11">
    <w:abstractNumId w:val="30"/>
  </w:num>
  <w:num w:numId="12">
    <w:abstractNumId w:val="31"/>
  </w:num>
  <w:num w:numId="13">
    <w:abstractNumId w:val="28"/>
  </w:num>
  <w:num w:numId="14">
    <w:abstractNumId w:val="1"/>
  </w:num>
  <w:num w:numId="15">
    <w:abstractNumId w:val="42"/>
  </w:num>
  <w:num w:numId="16">
    <w:abstractNumId w:val="26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11"/>
  </w:num>
  <w:num w:numId="27">
    <w:abstractNumId w:val="34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33"/>
  </w:num>
  <w:num w:numId="32">
    <w:abstractNumId w:val="25"/>
  </w:num>
  <w:num w:numId="33">
    <w:abstractNumId w:val="27"/>
  </w:num>
  <w:num w:numId="34">
    <w:abstractNumId w:val="29"/>
  </w:num>
  <w:num w:numId="35">
    <w:abstractNumId w:val="39"/>
  </w:num>
  <w:num w:numId="36">
    <w:abstractNumId w:val="37"/>
  </w:num>
  <w:num w:numId="37">
    <w:abstractNumId w:val="32"/>
  </w:num>
  <w:num w:numId="38">
    <w:abstractNumId w:val="41"/>
  </w:num>
  <w:num w:numId="39">
    <w:abstractNumId w:val="16"/>
  </w:num>
  <w:num w:numId="40">
    <w:abstractNumId w:val="36"/>
  </w:num>
  <w:num w:numId="41">
    <w:abstractNumId w:val="21"/>
  </w:num>
  <w:num w:numId="42">
    <w:abstractNumId w:val="1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596"/>
    <w:rsid w:val="00014E6B"/>
    <w:rsid w:val="00035A7C"/>
    <w:rsid w:val="00036658"/>
    <w:rsid w:val="00045BFD"/>
    <w:rsid w:val="00063DF0"/>
    <w:rsid w:val="0007403A"/>
    <w:rsid w:val="00074B3E"/>
    <w:rsid w:val="0007502D"/>
    <w:rsid w:val="00097B8E"/>
    <w:rsid w:val="000A5323"/>
    <w:rsid w:val="000B2A77"/>
    <w:rsid w:val="000B4E68"/>
    <w:rsid w:val="000C6DEF"/>
    <w:rsid w:val="000D0CF9"/>
    <w:rsid w:val="000F6BDA"/>
    <w:rsid w:val="00131265"/>
    <w:rsid w:val="00140279"/>
    <w:rsid w:val="001601AA"/>
    <w:rsid w:val="00180088"/>
    <w:rsid w:val="001A12EE"/>
    <w:rsid w:val="001B6F9F"/>
    <w:rsid w:val="001C0A94"/>
    <w:rsid w:val="001C118B"/>
    <w:rsid w:val="001D48E6"/>
    <w:rsid w:val="00251376"/>
    <w:rsid w:val="00267031"/>
    <w:rsid w:val="0028186E"/>
    <w:rsid w:val="00285481"/>
    <w:rsid w:val="0029245F"/>
    <w:rsid w:val="0029522E"/>
    <w:rsid w:val="002B54B6"/>
    <w:rsid w:val="002C0AA4"/>
    <w:rsid w:val="002C2B84"/>
    <w:rsid w:val="00327E46"/>
    <w:rsid w:val="00332140"/>
    <w:rsid w:val="003370D4"/>
    <w:rsid w:val="00341A6E"/>
    <w:rsid w:val="003607C0"/>
    <w:rsid w:val="003C3EA4"/>
    <w:rsid w:val="003D175E"/>
    <w:rsid w:val="003D2E84"/>
    <w:rsid w:val="00414707"/>
    <w:rsid w:val="004356C0"/>
    <w:rsid w:val="00437B3F"/>
    <w:rsid w:val="0044603B"/>
    <w:rsid w:val="00464098"/>
    <w:rsid w:val="00481090"/>
    <w:rsid w:val="004840BC"/>
    <w:rsid w:val="00487604"/>
    <w:rsid w:val="004B3E71"/>
    <w:rsid w:val="004D0DB7"/>
    <w:rsid w:val="004D1993"/>
    <w:rsid w:val="004D553E"/>
    <w:rsid w:val="005002AB"/>
    <w:rsid w:val="005378AC"/>
    <w:rsid w:val="00545612"/>
    <w:rsid w:val="00552084"/>
    <w:rsid w:val="00552CB4"/>
    <w:rsid w:val="005573F8"/>
    <w:rsid w:val="0058382B"/>
    <w:rsid w:val="00585E1C"/>
    <w:rsid w:val="005861FF"/>
    <w:rsid w:val="005A44EB"/>
    <w:rsid w:val="005F3977"/>
    <w:rsid w:val="00645453"/>
    <w:rsid w:val="00646A35"/>
    <w:rsid w:val="00683134"/>
    <w:rsid w:val="006A1F40"/>
    <w:rsid w:val="006A511B"/>
    <w:rsid w:val="006C3A0C"/>
    <w:rsid w:val="006E54F5"/>
    <w:rsid w:val="006F4F57"/>
    <w:rsid w:val="0070463D"/>
    <w:rsid w:val="0070723E"/>
    <w:rsid w:val="00727D6B"/>
    <w:rsid w:val="00744385"/>
    <w:rsid w:val="00754A32"/>
    <w:rsid w:val="00777492"/>
    <w:rsid w:val="0078647B"/>
    <w:rsid w:val="0079060C"/>
    <w:rsid w:val="00794A0B"/>
    <w:rsid w:val="007A410E"/>
    <w:rsid w:val="007A7D45"/>
    <w:rsid w:val="007B4D83"/>
    <w:rsid w:val="007B70CC"/>
    <w:rsid w:val="007D3985"/>
    <w:rsid w:val="007F215D"/>
    <w:rsid w:val="007F6BF5"/>
    <w:rsid w:val="00825E4D"/>
    <w:rsid w:val="00835B9C"/>
    <w:rsid w:val="008618AD"/>
    <w:rsid w:val="00874991"/>
    <w:rsid w:val="008A66F4"/>
    <w:rsid w:val="008C6EF5"/>
    <w:rsid w:val="008D36F9"/>
    <w:rsid w:val="008D792E"/>
    <w:rsid w:val="008E4DBD"/>
    <w:rsid w:val="008F2753"/>
    <w:rsid w:val="00914636"/>
    <w:rsid w:val="00953A57"/>
    <w:rsid w:val="00983C45"/>
    <w:rsid w:val="009840F0"/>
    <w:rsid w:val="00987B37"/>
    <w:rsid w:val="009921FE"/>
    <w:rsid w:val="00A11BEF"/>
    <w:rsid w:val="00A16225"/>
    <w:rsid w:val="00A5237A"/>
    <w:rsid w:val="00A52C94"/>
    <w:rsid w:val="00A55625"/>
    <w:rsid w:val="00A56F70"/>
    <w:rsid w:val="00A6063D"/>
    <w:rsid w:val="00A768E9"/>
    <w:rsid w:val="00AA499A"/>
    <w:rsid w:val="00AA6CBA"/>
    <w:rsid w:val="00AB796C"/>
    <w:rsid w:val="00AD05B3"/>
    <w:rsid w:val="00AD25C5"/>
    <w:rsid w:val="00AD33E0"/>
    <w:rsid w:val="00AD5068"/>
    <w:rsid w:val="00AD7A04"/>
    <w:rsid w:val="00AF6461"/>
    <w:rsid w:val="00B10EFF"/>
    <w:rsid w:val="00B11E8F"/>
    <w:rsid w:val="00B35BBF"/>
    <w:rsid w:val="00B819BF"/>
    <w:rsid w:val="00B90E61"/>
    <w:rsid w:val="00BC3DE7"/>
    <w:rsid w:val="00BF38A6"/>
    <w:rsid w:val="00C05237"/>
    <w:rsid w:val="00C4177C"/>
    <w:rsid w:val="00C50CA5"/>
    <w:rsid w:val="00C75607"/>
    <w:rsid w:val="00C75EBA"/>
    <w:rsid w:val="00C967D3"/>
    <w:rsid w:val="00CA5EDB"/>
    <w:rsid w:val="00CC5368"/>
    <w:rsid w:val="00CE5C85"/>
    <w:rsid w:val="00D1582D"/>
    <w:rsid w:val="00D1777A"/>
    <w:rsid w:val="00D3314D"/>
    <w:rsid w:val="00D35E31"/>
    <w:rsid w:val="00D52565"/>
    <w:rsid w:val="00D57B6B"/>
    <w:rsid w:val="00D764D7"/>
    <w:rsid w:val="00D90066"/>
    <w:rsid w:val="00D91ABD"/>
    <w:rsid w:val="00E10E71"/>
    <w:rsid w:val="00E40483"/>
    <w:rsid w:val="00E43765"/>
    <w:rsid w:val="00E57A34"/>
    <w:rsid w:val="00E63A62"/>
    <w:rsid w:val="00E77BE9"/>
    <w:rsid w:val="00E92DAD"/>
    <w:rsid w:val="00EB4487"/>
    <w:rsid w:val="00EC39A7"/>
    <w:rsid w:val="00EE6D1F"/>
    <w:rsid w:val="00EF6AEE"/>
    <w:rsid w:val="00F104A4"/>
    <w:rsid w:val="00F157DA"/>
    <w:rsid w:val="00F301E0"/>
    <w:rsid w:val="00F37497"/>
    <w:rsid w:val="00F47596"/>
    <w:rsid w:val="00F578D3"/>
    <w:rsid w:val="00F57FDF"/>
    <w:rsid w:val="00F65767"/>
    <w:rsid w:val="00FD0AF5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6BB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60C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C4177C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C4177C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C4177C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C4177C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C4177C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C4177C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4177C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4177C"/>
    <w:rPr>
      <w:rFonts w:ascii="Courier New" w:hAnsi="Courier New" w:cs="Courier New"/>
    </w:rPr>
  </w:style>
  <w:style w:type="paragraph" w:styleId="Title">
    <w:name w:val="Title"/>
    <w:basedOn w:val="Normal"/>
    <w:qFormat/>
    <w:rsid w:val="00C4177C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C4177C"/>
    <w:rPr>
      <w:color w:val="0000FF"/>
      <w:u w:val="single"/>
    </w:rPr>
  </w:style>
  <w:style w:type="paragraph" w:styleId="BodyText">
    <w:name w:val="Body Text"/>
    <w:basedOn w:val="Normal"/>
    <w:semiHidden/>
    <w:rsid w:val="00C4177C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C4177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7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1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77C"/>
    <w:rPr>
      <w:sz w:val="24"/>
      <w:szCs w:val="24"/>
    </w:rPr>
  </w:style>
  <w:style w:type="paragraph" w:customStyle="1" w:styleId="Name">
    <w:name w:val="Name"/>
    <w:basedOn w:val="PlainText"/>
    <w:autoRedefine/>
    <w:rsid w:val="00C4177C"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C4177C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C4177C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C4177C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C4177C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C4177C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C4177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C4177C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C4177C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C4177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C4177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C4177C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C4177C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77C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C4177C"/>
  </w:style>
  <w:style w:type="character" w:styleId="CommentReference">
    <w:name w:val="annotation reference"/>
    <w:basedOn w:val="DefaultParagraphFont"/>
    <w:uiPriority w:val="99"/>
    <w:semiHidden/>
    <w:unhideWhenUsed/>
    <w:rsid w:val="008C6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EF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EF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EF5"/>
    <w:rPr>
      <w:rFonts w:ascii="Verdana" w:hAnsi="Verdana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F57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A5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orincam03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OP\Medical%20Services%20Occuption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9" ma:contentTypeDescription="Create a new document." ma:contentTypeScope="" ma:versionID="5893993efea85767bd343f838e6715fb"/>
</file>

<file path=customXml/item4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4E519-6F0D-4386-9229-281ADDFA3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C71630-B3EE-47F3-B041-8537C53CA11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5.xml><?xml version="1.0" encoding="utf-8"?>
<ds:datastoreItem xmlns:ds="http://schemas.openxmlformats.org/officeDocument/2006/customXml" ds:itemID="{CFF6CE3C-E467-4268-AAD4-4429A2F4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2009-06-18T17:50:00Z</cp:lastPrinted>
  <dcterms:created xsi:type="dcterms:W3CDTF">2018-01-15T15:42:00Z</dcterms:created>
  <dcterms:modified xsi:type="dcterms:W3CDTF">2018-01-16T06:30:00Z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  <property fmtid="{D5CDD505-2E9C-101B-9397-08002B2CF9AE}" pid="3" name="_MsoHelpTopicId">
    <vt:lpwstr/>
  </property>
</Properties>
</file>